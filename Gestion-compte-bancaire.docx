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FR"/>
        </w:rPr>
        <w:id w:val="1927693126"/>
        <w:docPartObj>
          <w:docPartGallery w:val="Cover Pages"/>
          <w:docPartUnique/>
        </w:docPartObj>
      </w:sdtPr>
      <w:sdtContent>
        <w:p w:rsidR="00966DAF" w:rsidRPr="00966DAF" w:rsidRDefault="00966DAF">
          <w:pPr>
            <w:rPr>
              <w:lang w:val="fr-FR"/>
            </w:rPr>
          </w:pPr>
          <w:r w:rsidRPr="00966DAF">
            <w:rPr>
              <w:noProof/>
              <w:lang w:val="fr-FR" w:eastAsia="en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5815D5" wp14:editId="6C4A6FB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12A6D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9754919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17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66DAF" w:rsidRDefault="00966DA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66DAF" w:rsidRDefault="00811C38" w:rsidP="00A83B1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Hafsa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Nouiri</w:t>
                                  </w:r>
                                  <w:proofErr w:type="spellEnd"/>
                                </w:p>
                                <w:p w:rsidR="00811C38" w:rsidRPr="006F48BC" w:rsidRDefault="00811C38" w:rsidP="00A83B1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MBD</w:t>
                                  </w:r>
                                </w:p>
                                <w:bookmarkStart w:id="0" w:name="_GoBack" w:displacedByCustomXml="next"/>
                                <w:bookmarkEnd w:id="0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130800822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1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66DAF" w:rsidRDefault="00966DAF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1/17/2021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65815D5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9754919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17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66DAF" w:rsidRDefault="00966DA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66DAF" w:rsidRDefault="00811C38" w:rsidP="00A83B1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Hafsa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Nouiri</w:t>
                            </w:r>
                            <w:proofErr w:type="spellEnd"/>
                          </w:p>
                          <w:p w:rsidR="00811C38" w:rsidRPr="006F48BC" w:rsidRDefault="00811C38" w:rsidP="00A83B1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MBD</w:t>
                            </w:r>
                          </w:p>
                          <w:bookmarkStart w:id="1" w:name="_GoBack" w:displacedByCustomXml="next"/>
                          <w:bookmarkEnd w:id="1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130800822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1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66DAF" w:rsidRDefault="00966DAF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1/17/2021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966DAF">
            <w:rPr>
              <w:noProof/>
              <w:lang w:val="fr-FR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AD5396" wp14:editId="5A6CAF0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15240" b="241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5A422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fr-FR"/>
                                  </w:rPr>
                                  <w:alias w:val="Title"/>
                                  <w:id w:val="120513688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66DAF" w:rsidRPr="00966DAF" w:rsidRDefault="00966DAF" w:rsidP="00966DA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 w:rsidRPr="00966DAF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fr-FR"/>
                                      </w:rPr>
                                      <w:t>Gestion d’un compte bancaire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AD539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" o:allowincell="f" fillcolor="#f5a422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fr-FR"/>
                            </w:rPr>
                            <w:alias w:val="Title"/>
                            <w:id w:val="120513688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66DAF" w:rsidRPr="00966DAF" w:rsidRDefault="00966DAF" w:rsidP="00966D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fr-FR"/>
                                </w:rPr>
                              </w:pPr>
                              <w:r w:rsidRPr="00966DAF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fr-FR"/>
                                </w:rPr>
                                <w:t>Gestion d’un compte bancaire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66DAF" w:rsidRPr="00966DAF" w:rsidRDefault="00966DAF">
          <w:pPr>
            <w:rPr>
              <w:lang w:val="fr-FR"/>
            </w:rPr>
          </w:pPr>
          <w:r w:rsidRPr="00966DAF">
            <w:rPr>
              <w:noProof/>
              <w:lang w:val="fr-FR" w:eastAsia="en-CA"/>
            </w:rPr>
            <w:drawing>
              <wp:anchor distT="0" distB="0" distL="114300" distR="114300" simplePos="0" relativeHeight="251662336" behindDoc="0" locked="0" layoutInCell="1" allowOverlap="1" wp14:anchorId="1683A465" wp14:editId="53466C0A">
                <wp:simplePos x="0" y="0"/>
                <wp:positionH relativeFrom="column">
                  <wp:posOffset>894483</wp:posOffset>
                </wp:positionH>
                <wp:positionV relativeFrom="paragraph">
                  <wp:posOffset>2240915</wp:posOffset>
                </wp:positionV>
                <wp:extent cx="5943600" cy="2110879"/>
                <wp:effectExtent l="0" t="0" r="0" b="3810"/>
                <wp:wrapSquare wrapText="bothSides"/>
                <wp:docPr id="2" name="Picture 2" descr="Compte bancaire : types, fonctionnement et frais en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mpte bancaire : types, fonctionnement et frais en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1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966DAF">
            <w:rPr>
              <w:lang w:val="fr-FR"/>
            </w:rPr>
            <w:br w:type="page"/>
          </w:r>
        </w:p>
      </w:sdtContent>
    </w:sdt>
    <w:p w:rsidR="00966DAF" w:rsidRDefault="00D2563F" w:rsidP="00966DAF">
      <w:pPr>
        <w:pStyle w:val="Heading1"/>
        <w:jc w:val="center"/>
        <w:rPr>
          <w:lang w:val="fr-FR"/>
        </w:rPr>
      </w:pPr>
      <w:r>
        <w:rPr>
          <w:lang w:val="fr-FR"/>
        </w:rPr>
        <w:lastRenderedPageBreak/>
        <w:t>État de l'art et</w:t>
      </w:r>
      <w:r w:rsidR="00966DAF" w:rsidRPr="00966DAF">
        <w:rPr>
          <w:lang w:val="fr-FR"/>
        </w:rPr>
        <w:t xml:space="preserve"> Modéliser</w:t>
      </w:r>
      <w:r w:rsidR="00966DAF">
        <w:rPr>
          <w:lang w:val="fr-FR"/>
        </w:rPr>
        <w:tab/>
      </w:r>
    </w:p>
    <w:p w:rsidR="00966DAF" w:rsidRDefault="00966DAF" w:rsidP="00966DAF">
      <w:pPr>
        <w:rPr>
          <w:lang w:val="fr-FR"/>
        </w:rPr>
      </w:pPr>
    </w:p>
    <w:p w:rsidR="00D2563F" w:rsidRDefault="00D2563F" w:rsidP="00D2563F">
      <w:pPr>
        <w:pStyle w:val="Heading2"/>
        <w:rPr>
          <w:lang w:val="fr-FR"/>
        </w:rPr>
      </w:pPr>
      <w:r>
        <w:rPr>
          <w:lang w:val="fr-FR"/>
        </w:rPr>
        <w:t>Conception :</w:t>
      </w:r>
    </w:p>
    <w:p w:rsidR="00D2563F" w:rsidRDefault="00D2563F" w:rsidP="00D2563F">
      <w:pPr>
        <w:tabs>
          <w:tab w:val="left" w:pos="7710"/>
        </w:tabs>
        <w:ind w:left="720"/>
        <w:rPr>
          <w:lang w:val="fr-FR"/>
        </w:rPr>
      </w:pPr>
      <w:r w:rsidRPr="00D2563F">
        <w:rPr>
          <w:rStyle w:val="Heading3Char"/>
          <w:lang w:val="fr-FR"/>
        </w:rPr>
        <w:t>Le montant totale :</w:t>
      </w:r>
      <w:r w:rsidRPr="00D2563F">
        <w:rPr>
          <w:lang w:val="fr-FR"/>
        </w:rPr>
        <w:t xml:space="preserve"> la somme de toutes les transactions effectuer, chaque fois le client clique sur le bouton « Submit » on ajoute se montant au montant totale qui est initialement égale à zéro</w:t>
      </w:r>
      <w:r>
        <w:rPr>
          <w:lang w:val="fr-FR"/>
        </w:rPr>
        <w:t>.</w:t>
      </w:r>
    </w:p>
    <w:p w:rsidR="00D2563F" w:rsidRPr="00D2563F" w:rsidRDefault="00D2563F" w:rsidP="00D2563F">
      <w:pPr>
        <w:tabs>
          <w:tab w:val="left" w:pos="7710"/>
        </w:tabs>
        <w:ind w:left="720"/>
        <w:rPr>
          <w:lang w:val="fr-FR"/>
        </w:rPr>
      </w:pPr>
      <w:r w:rsidRPr="00D2563F">
        <w:rPr>
          <w:lang w:val="fr-FR"/>
        </w:rPr>
        <w:t xml:space="preserve"> </w:t>
      </w:r>
    </w:p>
    <w:p w:rsidR="00D2563F" w:rsidRDefault="00D2563F" w:rsidP="00785B13">
      <w:pPr>
        <w:ind w:firstLine="720"/>
        <w:rPr>
          <w:lang w:val="fr-FR"/>
        </w:rPr>
      </w:pPr>
      <w:r w:rsidRPr="00785B13">
        <w:rPr>
          <w:rStyle w:val="Heading3Char"/>
          <w:lang w:val="fr-FR"/>
        </w:rPr>
        <w:t>Crédit :</w:t>
      </w:r>
      <w:r w:rsidRPr="00D2563F">
        <w:rPr>
          <w:lang w:val="fr-FR"/>
        </w:rPr>
        <w:t xml:space="preserve">  en cliquant sur le b</w:t>
      </w:r>
      <w:r>
        <w:rPr>
          <w:lang w:val="fr-FR"/>
        </w:rPr>
        <w:t>out</w:t>
      </w:r>
      <w:r w:rsidRPr="00D2563F">
        <w:rPr>
          <w:lang w:val="fr-FR"/>
        </w:rPr>
        <w:t xml:space="preserve">on </w:t>
      </w:r>
      <w:r w:rsidRPr="00D2563F">
        <w:rPr>
          <w:lang w:val="fr-FR"/>
        </w:rPr>
        <w:t>« </w:t>
      </w:r>
      <w:r w:rsidRPr="00D2563F">
        <w:rPr>
          <w:lang w:val="fr-FR"/>
        </w:rPr>
        <w:t>+</w:t>
      </w:r>
      <w:r w:rsidRPr="00D2563F">
        <w:rPr>
          <w:lang w:val="fr-FR"/>
        </w:rPr>
        <w:t xml:space="preserve"> » </w:t>
      </w:r>
      <w:r>
        <w:rPr>
          <w:lang w:val="fr-FR"/>
        </w:rPr>
        <w:t>un montant de 50 dh</w:t>
      </w:r>
      <w:r w:rsidR="00785B13">
        <w:rPr>
          <w:lang w:val="fr-FR"/>
        </w:rPr>
        <w:t xml:space="preserve"> s’ajoute dans le champ du </w:t>
      </w:r>
    </w:p>
    <w:p w:rsidR="00785B13" w:rsidRPr="00D2563F" w:rsidRDefault="00785B13" w:rsidP="00785B13">
      <w:pPr>
        <w:ind w:firstLine="720"/>
        <w:rPr>
          <w:lang w:val="fr-FR"/>
        </w:rPr>
      </w:pPr>
      <w:r>
        <w:rPr>
          <w:lang w:val="fr-FR"/>
        </w:rPr>
        <w:t>montant a ajoutée</w:t>
      </w:r>
    </w:p>
    <w:p w:rsidR="00D2563F" w:rsidRDefault="00785B13" w:rsidP="00785B13">
      <w:pPr>
        <w:ind w:left="720"/>
        <w:rPr>
          <w:lang w:val="fr-FR"/>
        </w:rPr>
      </w:pPr>
      <w:r w:rsidRPr="00785B13">
        <w:rPr>
          <w:rStyle w:val="Heading3Char"/>
        </w:rPr>
        <w:t>Débit:</w:t>
      </w:r>
      <w:r>
        <w:rPr>
          <w:lang w:val="fr-FR"/>
        </w:rPr>
        <w:t xml:space="preserve"> </w:t>
      </w:r>
      <w:r w:rsidRPr="00D2563F">
        <w:rPr>
          <w:lang w:val="fr-FR"/>
        </w:rPr>
        <w:t>en cliquant sur le b</w:t>
      </w:r>
      <w:r>
        <w:rPr>
          <w:lang w:val="fr-FR"/>
        </w:rPr>
        <w:t>out</w:t>
      </w:r>
      <w:r w:rsidRPr="00D2563F">
        <w:rPr>
          <w:lang w:val="fr-FR"/>
        </w:rPr>
        <w:t>on « </w:t>
      </w:r>
      <w:r>
        <w:rPr>
          <w:lang w:val="fr-FR"/>
        </w:rPr>
        <w:t>-</w:t>
      </w:r>
      <w:r w:rsidRPr="00D2563F">
        <w:rPr>
          <w:lang w:val="fr-FR"/>
        </w:rPr>
        <w:t xml:space="preserve"> » </w:t>
      </w:r>
      <w:r>
        <w:rPr>
          <w:lang w:val="fr-FR"/>
        </w:rPr>
        <w:t xml:space="preserve">un montant de </w:t>
      </w:r>
      <w:r>
        <w:rPr>
          <w:lang w:val="fr-FR"/>
        </w:rPr>
        <w:t>-</w:t>
      </w:r>
      <w:r>
        <w:rPr>
          <w:lang w:val="fr-FR"/>
        </w:rPr>
        <w:t>50 dh s</w:t>
      </w:r>
      <w:r>
        <w:rPr>
          <w:lang w:val="fr-FR"/>
        </w:rPr>
        <w:t>e diminue dans</w:t>
      </w:r>
      <w:r>
        <w:rPr>
          <w:lang w:val="fr-FR"/>
        </w:rPr>
        <w:t xml:space="preserve"> le champ </w:t>
      </w:r>
      <w:r>
        <w:rPr>
          <w:lang w:val="fr-FR"/>
        </w:rPr>
        <w:t xml:space="preserve">    du </w:t>
      </w:r>
      <w:r>
        <w:rPr>
          <w:lang w:val="fr-FR"/>
        </w:rPr>
        <w:t>montant a ajoutée</w:t>
      </w:r>
    </w:p>
    <w:p w:rsidR="00D2563F" w:rsidRDefault="00D2563F" w:rsidP="00D2563F">
      <w:pPr>
        <w:tabs>
          <w:tab w:val="left" w:pos="7710"/>
        </w:tabs>
        <w:ind w:left="720"/>
        <w:rPr>
          <w:lang w:val="fr-FR"/>
        </w:rPr>
      </w:pPr>
      <w:r>
        <w:rPr>
          <w:lang w:val="fr-FR"/>
        </w:rPr>
        <w:t>Cas de 0 dh :</w:t>
      </w:r>
      <w:r w:rsidR="00785B13">
        <w:rPr>
          <w:lang w:val="fr-FR"/>
        </w:rPr>
        <w:t xml:space="preserve"> en cas de 0 un message d’alerte s’affiche en bas de l’application « spécifier un montant s’il vous plait »</w:t>
      </w:r>
    </w:p>
    <w:p w:rsidR="00785B13" w:rsidRPr="00785B13" w:rsidRDefault="00D2563F" w:rsidP="00785B13">
      <w:pPr>
        <w:tabs>
          <w:tab w:val="left" w:pos="7710"/>
        </w:tabs>
        <w:ind w:left="720"/>
        <w:rPr>
          <w:lang w:val="fr-FR"/>
        </w:rPr>
      </w:pPr>
      <w:r w:rsidRPr="005058B5">
        <w:rPr>
          <w:rStyle w:val="Heading3Char"/>
          <w:lang w:val="fr-FR"/>
        </w:rPr>
        <w:t>Historique des transactions</w:t>
      </w:r>
      <w:r>
        <w:rPr>
          <w:lang w:val="fr-FR"/>
        </w:rPr>
        <w:t> :</w:t>
      </w:r>
      <w:r w:rsidR="00785B13">
        <w:rPr>
          <w:lang w:val="fr-FR"/>
        </w:rPr>
        <w:t xml:space="preserve"> une liste des transactions se crée une fois vous cliquer sur le bouton </w:t>
      </w:r>
      <w:r w:rsidR="00785B13" w:rsidRPr="00D2563F">
        <w:rPr>
          <w:lang w:val="fr-FR"/>
        </w:rPr>
        <w:t xml:space="preserve">« Submit </w:t>
      </w:r>
      <w:r w:rsidR="00785B13" w:rsidRPr="00D2563F">
        <w:rPr>
          <w:lang w:val="fr-FR"/>
        </w:rPr>
        <w:t>» </w:t>
      </w:r>
      <w:r w:rsidR="00785B13">
        <w:rPr>
          <w:lang w:val="fr-FR"/>
        </w:rPr>
        <w:t xml:space="preserve">et après </w:t>
      </w:r>
      <w:proofErr w:type="gramStart"/>
      <w:r w:rsidR="00785B13">
        <w:rPr>
          <w:lang w:val="fr-FR"/>
        </w:rPr>
        <w:t>la 1</w:t>
      </w:r>
      <w:r w:rsidR="00785B13" w:rsidRPr="00785B13">
        <w:rPr>
          <w:vertAlign w:val="superscript"/>
          <w:lang w:val="fr-FR"/>
        </w:rPr>
        <w:t>er</w:t>
      </w:r>
      <w:r w:rsidR="00785B13">
        <w:rPr>
          <w:lang w:val="fr-FR"/>
        </w:rPr>
        <w:t xml:space="preserve"> transaction</w:t>
      </w:r>
      <w:proofErr w:type="gramEnd"/>
      <w:r w:rsidR="00785B13">
        <w:rPr>
          <w:lang w:val="fr-FR"/>
        </w:rPr>
        <w:t xml:space="preserve"> vous aurez la plus récente en top du liste, pour chaque transaction on aura des information relative vous les trouvez </w:t>
      </w:r>
      <w:r w:rsidR="00785B13" w:rsidRPr="00785B13">
        <w:rPr>
          <w:lang w:val="fr-FR"/>
        </w:rPr>
        <w:t>au-dessous</w:t>
      </w:r>
    </w:p>
    <w:p w:rsidR="00966DAF" w:rsidRDefault="00D2563F" w:rsidP="00D2563F">
      <w:pPr>
        <w:pStyle w:val="ListParagraph"/>
        <w:numPr>
          <w:ilvl w:val="0"/>
          <w:numId w:val="34"/>
        </w:numPr>
        <w:tabs>
          <w:tab w:val="left" w:pos="7710"/>
        </w:tabs>
        <w:ind w:left="1800"/>
        <w:rPr>
          <w:lang w:val="fr-FR"/>
        </w:rPr>
      </w:pPr>
      <w:r>
        <w:rPr>
          <w:lang w:val="fr-FR"/>
        </w:rPr>
        <w:t>Montant effectuer</w:t>
      </w:r>
      <w:r w:rsidR="005058B5">
        <w:rPr>
          <w:lang w:val="fr-FR"/>
        </w:rPr>
        <w:t> : la valeur si positive c’est un crédit si c’est négatif c’est un débit.</w:t>
      </w:r>
    </w:p>
    <w:p w:rsidR="00D2563F" w:rsidRDefault="00D2563F" w:rsidP="00D2563F">
      <w:pPr>
        <w:pStyle w:val="ListParagraph"/>
        <w:numPr>
          <w:ilvl w:val="0"/>
          <w:numId w:val="34"/>
        </w:numPr>
        <w:tabs>
          <w:tab w:val="left" w:pos="7710"/>
        </w:tabs>
        <w:ind w:left="1800"/>
        <w:rPr>
          <w:lang w:val="fr-FR"/>
        </w:rPr>
      </w:pPr>
      <w:r>
        <w:rPr>
          <w:lang w:val="fr-FR"/>
        </w:rPr>
        <w:t>Date d’affectation</w:t>
      </w:r>
      <w:r w:rsidR="005058B5">
        <w:rPr>
          <w:lang w:val="fr-FR"/>
        </w:rPr>
        <w:t xml:space="preserve"> : le jour et l’heure d’où la transaction a été effectuée. </w:t>
      </w:r>
    </w:p>
    <w:p w:rsidR="00D2563F" w:rsidRDefault="00D2563F" w:rsidP="00D2563F">
      <w:pPr>
        <w:pStyle w:val="ListParagraph"/>
        <w:numPr>
          <w:ilvl w:val="0"/>
          <w:numId w:val="34"/>
        </w:numPr>
        <w:tabs>
          <w:tab w:val="left" w:pos="7710"/>
        </w:tabs>
        <w:ind w:left="1800"/>
        <w:rPr>
          <w:lang w:val="fr-FR"/>
        </w:rPr>
      </w:pPr>
      <w:r>
        <w:rPr>
          <w:lang w:val="fr-FR"/>
        </w:rPr>
        <w:t>Type de transaction</w:t>
      </w:r>
      <w:r w:rsidR="005058B5">
        <w:rPr>
          <w:lang w:val="fr-FR"/>
        </w:rPr>
        <w:t> : Crédit / débit.</w:t>
      </w:r>
    </w:p>
    <w:p w:rsidR="005058B5" w:rsidRDefault="005058B5" w:rsidP="005058B5">
      <w:pPr>
        <w:tabs>
          <w:tab w:val="left" w:pos="7710"/>
        </w:tabs>
        <w:rPr>
          <w:lang w:val="fr-FR"/>
        </w:rPr>
      </w:pPr>
    </w:p>
    <w:p w:rsidR="005058B5" w:rsidRDefault="005058B5" w:rsidP="005058B5">
      <w:pPr>
        <w:pStyle w:val="Heading2"/>
        <w:rPr>
          <w:lang w:val="fr-FR"/>
        </w:rPr>
      </w:pPr>
      <w:r>
        <w:rPr>
          <w:lang w:val="fr-FR"/>
        </w:rPr>
        <w:t>Réalisation :</w:t>
      </w:r>
    </w:p>
    <w:p w:rsidR="005058B5" w:rsidRDefault="005058B5" w:rsidP="005058B5">
      <w:pPr>
        <w:rPr>
          <w:lang w:val="fr-FR"/>
        </w:rPr>
      </w:pPr>
      <w:r>
        <w:rPr>
          <w:lang w:val="fr-FR"/>
        </w:rPr>
        <w:t>Le projet contient 3 class java et 3 layout XML.</w:t>
      </w:r>
    </w:p>
    <w:p w:rsidR="005058B5" w:rsidRDefault="005058B5" w:rsidP="005058B5">
      <w:pPr>
        <w:pStyle w:val="Heading3"/>
        <w:rPr>
          <w:lang w:val="fr-FR"/>
        </w:rPr>
      </w:pPr>
      <w:r>
        <w:rPr>
          <w:lang w:val="fr-FR"/>
        </w:rPr>
        <w:t xml:space="preserve"> Les class java :</w:t>
      </w:r>
    </w:p>
    <w:p w:rsidR="004603AF" w:rsidRPr="004603AF" w:rsidRDefault="004603AF" w:rsidP="004603AF">
      <w:pPr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102AF1E0" wp14:editId="0E5C4280">
            <wp:extent cx="23812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B5" w:rsidRDefault="005058B5" w:rsidP="005058B5">
      <w:pPr>
        <w:rPr>
          <w:lang w:val="fr-FR"/>
        </w:rPr>
      </w:pPr>
      <w:r w:rsidRPr="004603AF">
        <w:rPr>
          <w:rStyle w:val="Heading4Char"/>
          <w:lang w:val="fr-FR"/>
        </w:rPr>
        <w:lastRenderedPageBreak/>
        <w:t>MainActivity.java :</w:t>
      </w:r>
      <w:r>
        <w:rPr>
          <w:lang w:val="fr-FR"/>
        </w:rPr>
        <w:t xml:space="preserve">  la class principale ou en fait les calculs du montant totale </w:t>
      </w:r>
      <w:r w:rsidR="004603AF">
        <w:rPr>
          <w:lang w:val="fr-FR"/>
        </w:rPr>
        <w:t>et on soumit les valeurs des transactions.</w:t>
      </w:r>
    </w:p>
    <w:p w:rsidR="004603AF" w:rsidRDefault="004603AF" w:rsidP="005058B5">
      <w:pPr>
        <w:rPr>
          <w:lang w:val="fr-FR"/>
        </w:rPr>
      </w:pPr>
    </w:p>
    <w:p w:rsidR="004603AF" w:rsidRDefault="004603AF" w:rsidP="005058B5">
      <w:pPr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744D5BF8" wp14:editId="78B4B8CB">
            <wp:extent cx="5943600" cy="3142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AF" w:rsidRDefault="004603AF" w:rsidP="005058B5">
      <w:pPr>
        <w:rPr>
          <w:lang w:val="fr-FR"/>
        </w:rPr>
      </w:pPr>
    </w:p>
    <w:p w:rsidR="004603AF" w:rsidRDefault="004603AF" w:rsidP="005058B5">
      <w:pPr>
        <w:rPr>
          <w:lang w:val="fr-FR"/>
        </w:rPr>
      </w:pPr>
      <w:r w:rsidRPr="004603AF">
        <w:rPr>
          <w:rStyle w:val="Heading4Char"/>
          <w:lang w:val="fr-FR"/>
        </w:rPr>
        <w:t>ListItem.java</w:t>
      </w:r>
      <w:r w:rsidRPr="004603AF">
        <w:rPr>
          <w:rStyle w:val="Heading4Char"/>
        </w:rPr>
        <w:t> :</w:t>
      </w:r>
      <w:r>
        <w:rPr>
          <w:lang w:val="fr-FR"/>
        </w:rPr>
        <w:t xml:space="preserve"> cette classe contient les éléments de la liste (amonts, date, transaction) avec les getters et les setters.</w:t>
      </w:r>
    </w:p>
    <w:p w:rsidR="004603AF" w:rsidRDefault="004603AF" w:rsidP="005058B5">
      <w:pPr>
        <w:rPr>
          <w:lang w:val="fr-FR"/>
        </w:rPr>
      </w:pPr>
    </w:p>
    <w:p w:rsidR="004603AF" w:rsidRDefault="004603AF" w:rsidP="005058B5">
      <w:pPr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3CC6ECC7" wp14:editId="3DDC78BC">
            <wp:extent cx="5943600" cy="244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AF" w:rsidRDefault="004603AF" w:rsidP="005058B5">
      <w:pPr>
        <w:rPr>
          <w:lang w:val="fr-FR"/>
        </w:rPr>
      </w:pPr>
    </w:p>
    <w:p w:rsidR="004603AF" w:rsidRDefault="004603AF" w:rsidP="005058B5">
      <w:pPr>
        <w:rPr>
          <w:lang w:val="fr-FR"/>
        </w:rPr>
      </w:pPr>
      <w:r w:rsidRPr="004603AF">
        <w:rPr>
          <w:rStyle w:val="Heading4Char"/>
          <w:lang w:val="fr-FR"/>
        </w:rPr>
        <w:lastRenderedPageBreak/>
        <w:t>TransactionsListAdapter.java</w:t>
      </w:r>
      <w:r w:rsidRPr="004603AF">
        <w:rPr>
          <w:rStyle w:val="Heading4Char"/>
          <w:lang w:val="pt-BR"/>
        </w:rPr>
        <w:t> :</w:t>
      </w:r>
      <w:r>
        <w:rPr>
          <w:lang w:val="fr-FR"/>
        </w:rPr>
        <w:t xml:space="preserve"> la classe qui s’occupe d’actualiser au même temps de l’exécution la liste chaque fois l’utilisateurs ajoutes une nouvelle transaction.</w:t>
      </w:r>
    </w:p>
    <w:p w:rsidR="004603AF" w:rsidRDefault="004603AF" w:rsidP="005058B5">
      <w:pPr>
        <w:rPr>
          <w:lang w:val="fr-FR"/>
        </w:rPr>
      </w:pPr>
    </w:p>
    <w:p w:rsidR="000D18D1" w:rsidRDefault="004603AF" w:rsidP="00563150">
      <w:pPr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6FE03CE3" wp14:editId="088CB4B9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</w:t>
      </w:r>
    </w:p>
    <w:p w:rsidR="006F27B6" w:rsidRDefault="006F27B6" w:rsidP="006F27B6">
      <w:pPr>
        <w:pStyle w:val="Heading3"/>
        <w:rPr>
          <w:lang w:val="fr-FR"/>
        </w:rPr>
      </w:pPr>
      <w:r>
        <w:rPr>
          <w:lang w:val="fr-FR"/>
        </w:rPr>
        <w:t>Les layout XML :</w:t>
      </w:r>
    </w:p>
    <w:p w:rsidR="006F27B6" w:rsidRDefault="006F27B6" w:rsidP="006F27B6">
      <w:pPr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0DC57A53" wp14:editId="15D040A2">
            <wp:extent cx="2200275" cy="828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B6" w:rsidRDefault="006F27B6" w:rsidP="00CB6CA6">
      <w:pPr>
        <w:rPr>
          <w:lang w:val="fr-FR"/>
        </w:rPr>
      </w:pPr>
      <w:r w:rsidRPr="00CB6CA6">
        <w:rPr>
          <w:rStyle w:val="Heading4Char"/>
          <w:lang w:val="fr-FR"/>
        </w:rPr>
        <w:t>list_row.xml</w:t>
      </w:r>
      <w:r w:rsidRPr="00CB6CA6">
        <w:rPr>
          <w:rStyle w:val="Heading4Char"/>
        </w:rPr>
        <w:t> :</w:t>
      </w:r>
      <w:r>
        <w:rPr>
          <w:lang w:val="fr-FR"/>
        </w:rPr>
        <w:t xml:space="preserve"> </w:t>
      </w:r>
      <w:r w:rsidR="00CB6CA6">
        <w:rPr>
          <w:lang w:val="fr-FR"/>
        </w:rPr>
        <w:t xml:space="preserve">cette partie contiens les lignes de la liste selon les 3 variables qu’on veut afficher </w:t>
      </w:r>
    </w:p>
    <w:p w:rsidR="00CB6CA6" w:rsidRDefault="00CB6CA6" w:rsidP="00CB6CA6">
      <w:pPr>
        <w:jc w:val="center"/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14B8B2C1" wp14:editId="176EFED4">
            <wp:extent cx="1306606" cy="230505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660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329AD374" wp14:editId="78AEE513">
            <wp:extent cx="2238375" cy="1676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A6" w:rsidRDefault="00CB6CA6" w:rsidP="00CB6CA6">
      <w:pPr>
        <w:rPr>
          <w:lang w:val="fr-FR"/>
        </w:rPr>
      </w:pPr>
    </w:p>
    <w:p w:rsidR="00CB6CA6" w:rsidRDefault="00CB6CA6" w:rsidP="00CB6CA6">
      <w:pPr>
        <w:rPr>
          <w:rStyle w:val="Heading4Char"/>
        </w:rPr>
      </w:pPr>
      <w:r>
        <w:rPr>
          <w:rStyle w:val="Heading4Char"/>
          <w:lang w:val="fr-FR"/>
        </w:rPr>
        <w:lastRenderedPageBreak/>
        <w:t>custom</w:t>
      </w:r>
      <w:r w:rsidRPr="00CB6CA6">
        <w:rPr>
          <w:rStyle w:val="Heading4Char"/>
          <w:lang w:val="fr-FR"/>
        </w:rPr>
        <w:t>_</w:t>
      </w:r>
      <w:r>
        <w:rPr>
          <w:rStyle w:val="Heading4Char"/>
          <w:lang w:val="fr-FR"/>
        </w:rPr>
        <w:t>toast</w:t>
      </w:r>
      <w:r w:rsidRPr="00CB6CA6">
        <w:rPr>
          <w:rStyle w:val="Heading4Char"/>
          <w:lang w:val="fr-FR"/>
        </w:rPr>
        <w:t>.xml</w:t>
      </w:r>
      <w:r w:rsidRPr="00CB6CA6">
        <w:rPr>
          <w:rStyle w:val="Heading4Char"/>
        </w:rPr>
        <w:t> </w:t>
      </w:r>
      <w:r w:rsidRPr="00CB6CA6">
        <w:rPr>
          <w:rStyle w:val="Heading4Char"/>
          <w:lang w:val="fr-FR"/>
        </w:rPr>
        <w:t xml:space="preserve">: </w:t>
      </w:r>
      <w:r w:rsidRPr="00CB6CA6">
        <w:rPr>
          <w:lang w:val="fr-FR"/>
        </w:rPr>
        <w:t>il contient de design du toast personnaliser</w:t>
      </w:r>
      <w:r>
        <w:rPr>
          <w:rStyle w:val="Heading4Char"/>
        </w:rPr>
        <w:t xml:space="preserve">  </w:t>
      </w:r>
    </w:p>
    <w:p w:rsidR="00CB6CA6" w:rsidRDefault="00CB6CA6" w:rsidP="00CB6CA6">
      <w:pPr>
        <w:jc w:val="center"/>
        <w:rPr>
          <w:rStyle w:val="Heading4Char"/>
        </w:rPr>
      </w:pPr>
      <w:r>
        <w:rPr>
          <w:noProof/>
          <w:lang w:val="en-CA" w:eastAsia="en-CA"/>
        </w:rPr>
        <w:drawing>
          <wp:inline distT="0" distB="0" distL="0" distR="0" wp14:anchorId="7F72FCBA" wp14:editId="2F57B0BB">
            <wp:extent cx="2143125" cy="923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A6" w:rsidRDefault="00CB6CA6" w:rsidP="00CB6CA6">
      <w:pPr>
        <w:rPr>
          <w:lang w:val="fr-FR"/>
        </w:rPr>
      </w:pPr>
      <w:r w:rsidRPr="00CB6CA6">
        <w:rPr>
          <w:rStyle w:val="Heading4Char"/>
          <w:lang w:val="fr-FR"/>
        </w:rPr>
        <w:t>activity</w:t>
      </w:r>
      <w:r w:rsidRPr="00CB6CA6">
        <w:rPr>
          <w:rStyle w:val="Heading4Char"/>
          <w:lang w:val="fr-FR"/>
        </w:rPr>
        <w:t>_</w:t>
      </w:r>
      <w:r w:rsidRPr="00CB6CA6">
        <w:rPr>
          <w:rStyle w:val="Heading4Char"/>
          <w:lang w:val="fr-FR"/>
        </w:rPr>
        <w:t>main</w:t>
      </w:r>
      <w:r w:rsidRPr="00CB6CA6">
        <w:rPr>
          <w:rStyle w:val="Heading4Char"/>
          <w:lang w:val="fr-FR"/>
        </w:rPr>
        <w:t>.xml :</w:t>
      </w:r>
      <w:r w:rsidRPr="00CB6CA6">
        <w:rPr>
          <w:rStyle w:val="Heading4Char"/>
          <w:lang w:val="fr-FR"/>
        </w:rPr>
        <w:t xml:space="preserve"> </w:t>
      </w:r>
      <w:r w:rsidRPr="00CB6CA6">
        <w:rPr>
          <w:lang w:val="fr-FR"/>
        </w:rPr>
        <w:t xml:space="preserve">contient tous les champs et les buttons dans la fenêtre principale </w:t>
      </w:r>
    </w:p>
    <w:p w:rsidR="00CB6CA6" w:rsidRPr="00CB6CA6" w:rsidRDefault="00CB6CA6" w:rsidP="00CB6CA6">
      <w:pPr>
        <w:jc w:val="center"/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008BE192" wp14:editId="30640297">
            <wp:extent cx="2133600" cy="3514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CA" w:eastAsia="en-CA"/>
        </w:rPr>
        <w:drawing>
          <wp:inline distT="0" distB="0" distL="0" distR="0" wp14:anchorId="634A05A1" wp14:editId="4ADEF260">
            <wp:extent cx="2190750" cy="2171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B6" w:rsidRDefault="006F27B6" w:rsidP="006F27B6">
      <w:pPr>
        <w:rPr>
          <w:lang w:val="fr-FR"/>
        </w:rPr>
      </w:pPr>
    </w:p>
    <w:p w:rsidR="00CB6CA6" w:rsidRDefault="00CB6CA6" w:rsidP="006F27B6">
      <w:pPr>
        <w:rPr>
          <w:lang w:val="fr-FR"/>
        </w:rPr>
      </w:pPr>
    </w:p>
    <w:p w:rsidR="006F27B6" w:rsidRDefault="006F27B6" w:rsidP="006F27B6">
      <w:pPr>
        <w:rPr>
          <w:lang w:val="fr-FR"/>
        </w:rPr>
      </w:pPr>
    </w:p>
    <w:p w:rsidR="00234192" w:rsidRDefault="00234192" w:rsidP="006F27B6">
      <w:pPr>
        <w:rPr>
          <w:lang w:val="fr-FR"/>
        </w:rPr>
      </w:pPr>
    </w:p>
    <w:p w:rsidR="006F27B6" w:rsidRDefault="006F27B6" w:rsidP="006F27B6">
      <w:pPr>
        <w:rPr>
          <w:lang w:val="fr-FR"/>
        </w:rPr>
      </w:pPr>
    </w:p>
    <w:p w:rsidR="00CB6CA6" w:rsidRDefault="00CB6CA6" w:rsidP="00CB6CA6">
      <w:pPr>
        <w:pStyle w:val="Heading1"/>
        <w:tabs>
          <w:tab w:val="center" w:pos="4680"/>
          <w:tab w:val="right" w:pos="9360"/>
        </w:tabs>
        <w:rPr>
          <w:lang w:val="fr-FR"/>
        </w:rPr>
      </w:pPr>
      <w:r>
        <w:rPr>
          <w:lang w:val="fr-FR"/>
        </w:rPr>
        <w:lastRenderedPageBreak/>
        <w:tab/>
      </w:r>
      <w:r w:rsidR="000D18D1">
        <w:rPr>
          <w:lang w:val="fr-FR"/>
        </w:rPr>
        <w:t>Produit finale</w:t>
      </w:r>
      <w:r>
        <w:rPr>
          <w:lang w:val="fr-FR"/>
        </w:rPr>
        <w:tab/>
      </w:r>
    </w:p>
    <w:p w:rsidR="00563150" w:rsidRDefault="000D18D1" w:rsidP="00563150">
      <w:pPr>
        <w:pStyle w:val="Heading2"/>
        <w:rPr>
          <w:lang w:val="fr-FR"/>
        </w:rPr>
      </w:pPr>
      <w:r>
        <w:rPr>
          <w:lang w:val="fr-FR"/>
        </w:rPr>
        <w:t>Démo du cas de zéro :</w:t>
      </w:r>
    </w:p>
    <w:p w:rsidR="00563150" w:rsidRDefault="00563150" w:rsidP="000D18D1">
      <w:pPr>
        <w:rPr>
          <w:lang w:val="fr-FR"/>
        </w:rPr>
      </w:pPr>
    </w:p>
    <w:p w:rsidR="00563150" w:rsidRDefault="00563150" w:rsidP="000D18D1">
      <w:pPr>
        <w:rPr>
          <w:lang w:val="fr-FR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 wp14:anchorId="307BCE07" wp14:editId="189BB7AA">
            <wp:simplePos x="0" y="0"/>
            <wp:positionH relativeFrom="column">
              <wp:posOffset>3276599</wp:posOffset>
            </wp:positionH>
            <wp:positionV relativeFrom="paragraph">
              <wp:posOffset>113665</wp:posOffset>
            </wp:positionV>
            <wp:extent cx="1590675" cy="335865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464" cy="336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3360" behindDoc="0" locked="0" layoutInCell="1" allowOverlap="1" wp14:anchorId="62FB2A4C" wp14:editId="58928C7C">
            <wp:simplePos x="0" y="0"/>
            <wp:positionH relativeFrom="margin">
              <wp:posOffset>828676</wp:posOffset>
            </wp:positionH>
            <wp:positionV relativeFrom="paragraph">
              <wp:posOffset>113665</wp:posOffset>
            </wp:positionV>
            <wp:extent cx="1688106" cy="3381375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84" cy="3387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18D1" w:rsidRDefault="000D18D1" w:rsidP="000D18D1">
      <w:pPr>
        <w:rPr>
          <w:lang w:val="fr-FR"/>
        </w:rPr>
      </w:pPr>
    </w:p>
    <w:p w:rsidR="00563150" w:rsidRDefault="00563150" w:rsidP="000D18D1">
      <w:pPr>
        <w:rPr>
          <w:lang w:val="fr-FR"/>
        </w:rPr>
      </w:pPr>
    </w:p>
    <w:p w:rsidR="00563150" w:rsidRDefault="00563150" w:rsidP="000D18D1">
      <w:pPr>
        <w:rPr>
          <w:lang w:val="fr-FR"/>
        </w:rPr>
      </w:pPr>
    </w:p>
    <w:p w:rsidR="00563150" w:rsidRDefault="00563150" w:rsidP="000D18D1">
      <w:pPr>
        <w:rPr>
          <w:lang w:val="fr-FR"/>
        </w:rPr>
      </w:pPr>
    </w:p>
    <w:p w:rsidR="00563150" w:rsidRDefault="00563150" w:rsidP="000D18D1">
      <w:pPr>
        <w:rPr>
          <w:lang w:val="fr-FR"/>
        </w:rPr>
      </w:pPr>
    </w:p>
    <w:p w:rsidR="00563150" w:rsidRDefault="00563150" w:rsidP="000D18D1">
      <w:pPr>
        <w:rPr>
          <w:lang w:val="fr-FR"/>
        </w:rPr>
      </w:pPr>
    </w:p>
    <w:p w:rsidR="00CB6CA6" w:rsidRDefault="00CB6CA6" w:rsidP="000D18D1">
      <w:pPr>
        <w:rPr>
          <w:lang w:val="fr-FR"/>
        </w:rPr>
      </w:pPr>
    </w:p>
    <w:p w:rsidR="00CB6CA6" w:rsidRDefault="00CB6CA6" w:rsidP="000D18D1">
      <w:pPr>
        <w:rPr>
          <w:lang w:val="fr-FR"/>
        </w:rPr>
      </w:pPr>
    </w:p>
    <w:p w:rsidR="00234192" w:rsidRDefault="00234192" w:rsidP="000D18D1">
      <w:pPr>
        <w:rPr>
          <w:lang w:val="fr-FR"/>
        </w:rPr>
      </w:pPr>
    </w:p>
    <w:p w:rsidR="00563150" w:rsidRDefault="00563150" w:rsidP="00563150">
      <w:pPr>
        <w:pStyle w:val="Heading2"/>
        <w:rPr>
          <w:lang w:val="fr-FR"/>
        </w:rPr>
      </w:pPr>
      <w:r>
        <w:rPr>
          <w:lang w:val="fr-FR"/>
        </w:rPr>
        <w:lastRenderedPageBreak/>
        <w:t>Démo d’un crédit :</w:t>
      </w:r>
    </w:p>
    <w:p w:rsidR="00563150" w:rsidRDefault="00563150" w:rsidP="006F27B6">
      <w:pPr>
        <w:jc w:val="center"/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0822ECA2" wp14:editId="421E9386">
            <wp:extent cx="1626166" cy="34575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8635" cy="348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150" w:rsidRDefault="00563150" w:rsidP="00563150">
      <w:pPr>
        <w:pStyle w:val="Heading2"/>
        <w:rPr>
          <w:lang w:val="fr-FR"/>
        </w:rPr>
      </w:pPr>
      <w:r>
        <w:rPr>
          <w:lang w:val="fr-FR"/>
        </w:rPr>
        <w:t>Démo cas de débit :</w:t>
      </w:r>
    </w:p>
    <w:p w:rsidR="00563150" w:rsidRDefault="00563150" w:rsidP="006F27B6">
      <w:pPr>
        <w:pStyle w:val="Heading2"/>
        <w:jc w:val="center"/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7DDCFCEF" wp14:editId="38F49760">
            <wp:extent cx="1623481" cy="3333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6222" cy="33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B6" w:rsidRDefault="006F27B6" w:rsidP="006F27B6">
      <w:pPr>
        <w:rPr>
          <w:lang w:val="fr-FR"/>
        </w:rPr>
      </w:pPr>
    </w:p>
    <w:p w:rsidR="006F27B6" w:rsidRDefault="006F27B6" w:rsidP="006F27B6">
      <w:pPr>
        <w:pStyle w:val="Heading2"/>
        <w:rPr>
          <w:lang w:val="fr-FR"/>
        </w:rPr>
      </w:pPr>
      <w:r>
        <w:rPr>
          <w:lang w:val="fr-FR"/>
        </w:rPr>
        <w:lastRenderedPageBreak/>
        <w:t>Démo cas d’historique des transactions :</w:t>
      </w:r>
    </w:p>
    <w:p w:rsidR="006F27B6" w:rsidRDefault="006F27B6" w:rsidP="006F27B6">
      <w:pPr>
        <w:jc w:val="center"/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25EC9D56" wp14:editId="5BC6AC3A">
            <wp:extent cx="2173524" cy="4086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853" cy="41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B6" w:rsidRDefault="006F27B6" w:rsidP="006F27B6">
      <w:pPr>
        <w:pStyle w:val="Heading2"/>
        <w:rPr>
          <w:lang w:val="fr-FR"/>
        </w:rPr>
      </w:pPr>
      <w:r>
        <w:rPr>
          <w:lang w:val="fr-FR"/>
        </w:rPr>
        <w:t>Montant totale :</w:t>
      </w:r>
    </w:p>
    <w:p w:rsidR="006F27B6" w:rsidRPr="006F27B6" w:rsidRDefault="006F27B6" w:rsidP="006F27B6">
      <w:pPr>
        <w:jc w:val="center"/>
        <w:rPr>
          <w:lang w:val="fr-FR"/>
        </w:rPr>
      </w:pPr>
      <w:r>
        <w:rPr>
          <w:noProof/>
          <w:lang w:val="en-CA" w:eastAsia="en-CA"/>
        </w:rPr>
        <w:drawing>
          <wp:inline distT="0" distB="0" distL="0" distR="0" wp14:anchorId="5B95F777" wp14:editId="6B886EE0">
            <wp:extent cx="2857500" cy="1066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B6" w:rsidRPr="006F27B6" w:rsidRDefault="006F27B6" w:rsidP="006F27B6">
      <w:pPr>
        <w:rPr>
          <w:lang w:val="fr-FR"/>
        </w:rPr>
      </w:pPr>
    </w:p>
    <w:sectPr w:rsidR="006F27B6" w:rsidRPr="006F27B6" w:rsidSect="00966DA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960" w:rsidRDefault="00CD3960">
      <w:pPr>
        <w:spacing w:line="240" w:lineRule="auto"/>
      </w:pPr>
      <w:r>
        <w:separator/>
      </w:r>
    </w:p>
  </w:endnote>
  <w:endnote w:type="continuationSeparator" w:id="0">
    <w:p w:rsidR="00CD3960" w:rsidRDefault="00CD3960">
      <w:pPr>
        <w:spacing w:line="240" w:lineRule="auto"/>
      </w:pPr>
      <w:r>
        <w:continuationSeparator/>
      </w:r>
    </w:p>
  </w:endnote>
  <w:endnote w:type="continuationNotice" w:id="1">
    <w:p w:rsidR="00CD3960" w:rsidRDefault="00CD396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2186409"/>
      <w:docPartObj>
        <w:docPartGallery w:val="Page Numbers (Bottom of Page)"/>
        <w:docPartUnique/>
      </w:docPartObj>
    </w:sdtPr>
    <w:sdtEndPr/>
    <w:sdtContent>
      <w:p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D3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960" w:rsidRDefault="00CD3960">
      <w:pPr>
        <w:spacing w:line="240" w:lineRule="auto"/>
      </w:pPr>
      <w:r>
        <w:separator/>
      </w:r>
    </w:p>
  </w:footnote>
  <w:footnote w:type="continuationSeparator" w:id="0">
    <w:p w:rsidR="00CD3960" w:rsidRDefault="00CD3960">
      <w:pPr>
        <w:spacing w:line="240" w:lineRule="auto"/>
      </w:pPr>
      <w:r>
        <w:continuationSeparator/>
      </w:r>
    </w:p>
  </w:footnote>
  <w:footnote w:type="continuationNotice" w:id="1">
    <w:p w:rsidR="00CD3960" w:rsidRDefault="00CD396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837CD"/>
    <w:multiLevelType w:val="hybridMultilevel"/>
    <w:tmpl w:val="F68861E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C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AF"/>
    <w:rsid w:val="00016748"/>
    <w:rsid w:val="0006567E"/>
    <w:rsid w:val="000760DB"/>
    <w:rsid w:val="000D18D1"/>
    <w:rsid w:val="000F00E7"/>
    <w:rsid w:val="0016766E"/>
    <w:rsid w:val="00170063"/>
    <w:rsid w:val="00175643"/>
    <w:rsid w:val="001B2338"/>
    <w:rsid w:val="002061A9"/>
    <w:rsid w:val="00217B64"/>
    <w:rsid w:val="00234192"/>
    <w:rsid w:val="00235579"/>
    <w:rsid w:val="00257FAA"/>
    <w:rsid w:val="00263938"/>
    <w:rsid w:val="002E78EB"/>
    <w:rsid w:val="002F25A8"/>
    <w:rsid w:val="003407A9"/>
    <w:rsid w:val="00340DC9"/>
    <w:rsid w:val="00350BD5"/>
    <w:rsid w:val="00444F02"/>
    <w:rsid w:val="004603AF"/>
    <w:rsid w:val="00490CC6"/>
    <w:rsid w:val="004F05F9"/>
    <w:rsid w:val="005058B5"/>
    <w:rsid w:val="005509B2"/>
    <w:rsid w:val="005556DB"/>
    <w:rsid w:val="00563150"/>
    <w:rsid w:val="005C6D45"/>
    <w:rsid w:val="005D58F7"/>
    <w:rsid w:val="00617D63"/>
    <w:rsid w:val="00643D1A"/>
    <w:rsid w:val="00674588"/>
    <w:rsid w:val="006A7B57"/>
    <w:rsid w:val="006D44C5"/>
    <w:rsid w:val="006F27B6"/>
    <w:rsid w:val="006F48BC"/>
    <w:rsid w:val="00713672"/>
    <w:rsid w:val="0073562D"/>
    <w:rsid w:val="00785B13"/>
    <w:rsid w:val="007B07DE"/>
    <w:rsid w:val="00811C38"/>
    <w:rsid w:val="008270A2"/>
    <w:rsid w:val="00853F77"/>
    <w:rsid w:val="00885CE1"/>
    <w:rsid w:val="008907FF"/>
    <w:rsid w:val="008B696C"/>
    <w:rsid w:val="008B6BEE"/>
    <w:rsid w:val="008F78D7"/>
    <w:rsid w:val="009200C1"/>
    <w:rsid w:val="00966DAF"/>
    <w:rsid w:val="00980085"/>
    <w:rsid w:val="00997127"/>
    <w:rsid w:val="009D216F"/>
    <w:rsid w:val="009D3248"/>
    <w:rsid w:val="00A278AD"/>
    <w:rsid w:val="00A65E8A"/>
    <w:rsid w:val="00A83B1E"/>
    <w:rsid w:val="00A87896"/>
    <w:rsid w:val="00AC1EE7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B6CA6"/>
    <w:rsid w:val="00CC5861"/>
    <w:rsid w:val="00CD3960"/>
    <w:rsid w:val="00D2563F"/>
    <w:rsid w:val="00D30B81"/>
    <w:rsid w:val="00D3649E"/>
    <w:rsid w:val="00D65327"/>
    <w:rsid w:val="00DF0FDA"/>
    <w:rsid w:val="00E142DA"/>
    <w:rsid w:val="00E16F51"/>
    <w:rsid w:val="00EB0B6E"/>
    <w:rsid w:val="00EE70C1"/>
    <w:rsid w:val="00F120E9"/>
    <w:rsid w:val="00F169E1"/>
    <w:rsid w:val="00F77B79"/>
    <w:rsid w:val="00F866A8"/>
    <w:rsid w:val="00FB35C9"/>
    <w:rsid w:val="00FB5B59"/>
    <w:rsid w:val="00FC318F"/>
    <w:rsid w:val="00FC4D36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90E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unhideWhenUsed/>
    <w:qFormat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character" w:customStyle="1" w:styleId="NoSpacingChar">
    <w:name w:val="No Spacing Char"/>
    <w:basedOn w:val="DefaultParagraphFont"/>
    <w:link w:val="NoSpacing"/>
    <w:uiPriority w:val="1"/>
    <w:rsid w:val="00966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sa-Nouiri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5A1A8A-B5DA-4066-BF48-A145860D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8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Gestion d’un compte bancaire</vt:lpstr>
    </vt:vector>
  </TitlesOfParts>
  <Manager/>
  <Company/>
  <LinksUpToDate>false</LinksUpToDate>
  <CharactersWithSpaces>2017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d’un compte bancaire</dc:title>
  <dc:subject/>
  <dc:creator/>
  <cp:keywords/>
  <dc:description/>
  <cp:lastModifiedBy/>
  <cp:revision>1</cp:revision>
  <dcterms:created xsi:type="dcterms:W3CDTF">2021-01-17T20:58:00Z</dcterms:created>
  <dcterms:modified xsi:type="dcterms:W3CDTF">2021-01-17T22:51:00Z</dcterms:modified>
</cp:coreProperties>
</file>